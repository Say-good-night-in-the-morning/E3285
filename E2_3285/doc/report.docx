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D6E0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3ECFD02" wp14:editId="55B307B2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0672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03B2CED" wp14:editId="09376435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30A9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000696CB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7D3A398" w14:textId="77777777" w:rsidR="00AC1E74" w:rsidRDefault="00AC1E74" w:rsidP="00020260">
      <w:pPr>
        <w:spacing w:line="720" w:lineRule="auto"/>
      </w:pPr>
    </w:p>
    <w:p w14:paraId="2D37BA64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EE3FBDC" w14:textId="77777777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192C54E" w14:textId="2D489BA8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王薪蕾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6DAE5A5" w14:textId="004E49BB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24320182203285</w:t>
      </w:r>
      <w:bookmarkStart w:id="0" w:name="_GoBack"/>
      <w:bookmarkEnd w:id="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0EF1462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2020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EED9EC3" w14:textId="3519575E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7463A1">
        <w:rPr>
          <w:b/>
          <w:sz w:val="28"/>
          <w:szCs w:val="28"/>
        </w:rPr>
        <w:t>20</w:t>
      </w:r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="0032024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 w:rsidR="0032024E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日</w:t>
      </w:r>
    </w:p>
    <w:p w14:paraId="3CF06A4B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2A95B6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3D214AF2" w14:textId="24A5B28D" w:rsidR="0017257B" w:rsidRPr="0017257B" w:rsidRDefault="0017257B" w:rsidP="0017257B">
      <w:pPr>
        <w:ind w:firstLineChars="200" w:firstLine="480"/>
        <w:rPr>
          <w:rFonts w:ascii="宋体" w:eastAsia="宋体" w:hAnsi="宋体"/>
        </w:rPr>
      </w:pPr>
      <w:r>
        <w:rPr>
          <w:rFonts w:ascii="DFBiaoKaiShu-SB-HKSCS-U" w:hAnsi="DFBiaoKaiShu-SB-HKSCS-U"/>
          <w:color w:val="000000"/>
        </w:rPr>
        <w:t>按附录</w:t>
      </w:r>
      <w:r>
        <w:rPr>
          <w:rFonts w:ascii="DFBiaoKaiShu-SB-HKSCS-U" w:hAnsi="DFBiaoKaiShu-SB-HKSCS-U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1 </w:t>
      </w:r>
      <w:r>
        <w:rPr>
          <w:rFonts w:ascii="DFBiaoKaiShu-SB-HKSCS-U" w:hAnsi="DFBiaoKaiShu-SB-HKSCS-U"/>
          <w:color w:val="000000"/>
        </w:rPr>
        <w:t>要求制作双机通信程序，实现两台计算机通过</w:t>
      </w:r>
      <w:r>
        <w:rPr>
          <w:rFonts w:ascii="DFBiaoKaiShu-SB-HKSCS-U" w:hAnsi="DFBiaoKaiShu-SB-HKSCS-U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RS-232 </w:t>
      </w:r>
      <w:r>
        <w:rPr>
          <w:rFonts w:ascii="DFBiaoKaiShu-SB-HKSCS-U" w:hAnsi="DFBiaoKaiShu-SB-HKSCS-U"/>
          <w:color w:val="000000"/>
        </w:rPr>
        <w:t>串口相互连接。实现发送和接收字符串的程序，支持互发信息，支持多次发送。</w:t>
      </w:r>
    </w:p>
    <w:p w14:paraId="029D92F0" w14:textId="6791467C" w:rsidR="0017257B" w:rsidRPr="0017257B" w:rsidRDefault="0017257B" w:rsidP="0017257B">
      <w:pPr>
        <w:ind w:firstLineChars="200" w:firstLine="480"/>
      </w:pPr>
      <w:r>
        <w:rPr>
          <w:rFonts w:ascii="DFBiaoKaiShu-SB-HKSCS-U" w:hAnsi="DFBiaoKaiShu-SB-HKSCS-U"/>
          <w:color w:val="000000"/>
        </w:rPr>
        <w:t>由甲方向乙方发送字符串（如</w:t>
      </w:r>
      <w:r>
        <w:rPr>
          <w:rFonts w:ascii="DFBiaoKaiShu-SB-HKSCS-U" w:hAnsi="DFBiaoKaiShu-SB-HKSCS-U"/>
          <w:color w:val="000000"/>
        </w:rPr>
        <w:t>“</w:t>
      </w:r>
      <w:r>
        <w:rPr>
          <w:rFonts w:ascii="Consolas" w:hAnsi="Consolas"/>
          <w:color w:val="000000"/>
        </w:rPr>
        <w:t>Hello World!</w:t>
      </w:r>
      <w:r>
        <w:rPr>
          <w:rFonts w:ascii="DFBiaoKaiShu-SB-HKSCS-U" w:hAnsi="DFBiaoKaiShu-SB-HKSCS-U"/>
          <w:color w:val="000000"/>
        </w:rPr>
        <w:t>”</w:t>
      </w:r>
      <w:r>
        <w:rPr>
          <w:rFonts w:ascii="DFBiaoKaiShu-SB-HKSCS-U" w:hAnsi="DFBiaoKaiShu-SB-HKSCS-U"/>
          <w:color w:val="000000"/>
        </w:rPr>
        <w:t>），如格式如</w:t>
      </w:r>
      <w:r>
        <w:rPr>
          <w:rFonts w:ascii="DFBiaoKaiShu-SB-HKSCS-U" w:hAnsi="DFBiaoKaiShu-SB-HKSCS-U"/>
          <w:color w:val="000000"/>
        </w:rPr>
        <w:t>“</w:t>
      </w:r>
      <w:r>
        <w:rPr>
          <w:rFonts w:ascii="Consolas" w:hAnsi="Consolas"/>
          <w:color w:val="000000"/>
        </w:rPr>
        <w:t>[SENT 2015-03-26 08:01:15] Hello World!</w:t>
      </w:r>
      <w:r>
        <w:rPr>
          <w:rFonts w:ascii="DFBiaoKaiShu-SB-HKSCS-U" w:hAnsi="DFBiaoKaiShu-SB-HKSCS-U"/>
          <w:color w:val="000000"/>
        </w:rPr>
        <w:t>”</w:t>
      </w:r>
      <w:r>
        <w:rPr>
          <w:rFonts w:ascii="DFBiaoKaiShu-SB-HKSCS-U" w:hAnsi="DFBiaoKaiShu-SB-HKSCS-U"/>
          <w:color w:val="000000"/>
        </w:rPr>
        <w:t>，并在甲方界面上显示该字符串。同时，在乙方机器上显示</w:t>
      </w:r>
      <w:r>
        <w:rPr>
          <w:rFonts w:ascii="DFBiaoKaiShu-SB-HKSCS-U" w:hAnsi="DFBiaoKaiShu-SB-HKSCS-U"/>
          <w:color w:val="000000"/>
        </w:rPr>
        <w:t>“</w:t>
      </w:r>
      <w:r>
        <w:rPr>
          <w:rFonts w:ascii="Consolas" w:hAnsi="Consolas"/>
          <w:color w:val="000000"/>
        </w:rPr>
        <w:t>[RECV 2015-03-26 08:01:33] [SENT 2015-03-26 08:01:15]</w:t>
      </w:r>
      <w:r>
        <w:rPr>
          <w:rFonts w:ascii="Consolas" w:hAnsi="Consolas" w:hint="eastAsia"/>
          <w:color w:val="000000"/>
        </w:rPr>
        <w:t>“</w:t>
      </w:r>
      <w:r>
        <w:rPr>
          <w:rFonts w:ascii="Consolas" w:hAnsi="Consolas" w:hint="eastAsia"/>
          <w:color w:val="000000"/>
        </w:rPr>
        <w:t>H</w:t>
      </w:r>
      <w:r>
        <w:rPr>
          <w:rFonts w:ascii="Consolas" w:hAnsi="Consolas"/>
          <w:color w:val="000000"/>
        </w:rPr>
        <w:t>ello world!</w:t>
      </w:r>
      <w:r>
        <w:rPr>
          <w:rFonts w:ascii="Consolas" w:hAnsi="Consolas" w:hint="eastAsia"/>
          <w:color w:val="000000"/>
        </w:rPr>
        <w:t>”。</w:t>
      </w:r>
    </w:p>
    <w:p w14:paraId="0B556025" w14:textId="73A7ACD0" w:rsidR="00491B9C" w:rsidRDefault="00491B9C" w:rsidP="0017257B">
      <w:pPr>
        <w:pStyle w:val="1"/>
        <w:spacing w:before="240" w:after="240"/>
      </w:pPr>
      <w:r>
        <w:t>实验环境</w:t>
      </w:r>
    </w:p>
    <w:p w14:paraId="65562FD9" w14:textId="21722E1F" w:rsidR="00491B9C" w:rsidRDefault="00491B9C" w:rsidP="0017257B">
      <w:pPr>
        <w:pStyle w:val="a0"/>
        <w:spacing w:before="120" w:after="120"/>
        <w:ind w:firstLine="480"/>
      </w:pPr>
      <w:r>
        <w:t>操作系统</w:t>
      </w:r>
      <w:r w:rsidR="0017257B">
        <w:rPr>
          <w:rFonts w:hint="eastAsia"/>
        </w:rPr>
        <w:t>：</w:t>
      </w:r>
      <w:r w:rsidR="0017257B">
        <w:rPr>
          <w:rFonts w:hint="eastAsia"/>
        </w:rPr>
        <w:t>w</w:t>
      </w:r>
      <w:r w:rsidR="0017257B">
        <w:t>indows</w:t>
      </w:r>
      <w:r>
        <w:rPr>
          <w:rFonts w:hint="eastAsia"/>
        </w:rPr>
        <w:t>，</w:t>
      </w:r>
      <w:r>
        <w:t>编程语言</w:t>
      </w:r>
      <w:r w:rsidR="0017257B">
        <w:rPr>
          <w:rFonts w:hint="eastAsia"/>
        </w:rPr>
        <w:t>：</w:t>
      </w:r>
      <w:r w:rsidR="0017257B">
        <w:rPr>
          <w:rFonts w:hint="eastAsia"/>
        </w:rPr>
        <w:t>C</w:t>
      </w:r>
      <w:r w:rsidR="001C6765">
        <w:rPr>
          <w:rFonts w:hint="eastAsia"/>
        </w:rPr>
        <w:t>#</w:t>
      </w:r>
      <w:r>
        <w:rPr>
          <w:rFonts w:hint="eastAsia"/>
        </w:rPr>
        <w:t>。</w:t>
      </w:r>
    </w:p>
    <w:p w14:paraId="367691D1" w14:textId="787EAED1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2F057B3E" w14:textId="36CBE0EE" w:rsidR="00AB5A96" w:rsidRDefault="00AB5A96" w:rsidP="00AB5A96">
      <w:pPr>
        <w:pStyle w:val="a0"/>
        <w:spacing w:before="120" w:after="120"/>
        <w:ind w:firstLine="480"/>
      </w:pPr>
      <w:r>
        <w:rPr>
          <w:rFonts w:hint="eastAsia"/>
        </w:rPr>
        <w:t>虚拟机中的</w:t>
      </w:r>
      <w:r>
        <w:rPr>
          <w:rFonts w:hint="eastAsia"/>
        </w:rPr>
        <w:t>vs</w:t>
      </w:r>
      <w:r>
        <w:rPr>
          <w:rFonts w:hint="eastAsia"/>
        </w:rPr>
        <w:t>有些难下载，多次下载不成功后。采用了群里陈同学说的软件，模拟了两个串口“</w:t>
      </w:r>
      <w:r>
        <w:rPr>
          <w:rFonts w:hint="eastAsia"/>
        </w:rPr>
        <w:t>com</w:t>
      </w:r>
      <w:r>
        <w:t>3</w:t>
      </w:r>
      <w:r>
        <w:rPr>
          <w:rFonts w:hint="eastAsia"/>
        </w:rPr>
        <w:t>”和“</w:t>
      </w:r>
      <w:r>
        <w:rPr>
          <w:rFonts w:hint="eastAsia"/>
        </w:rPr>
        <w:t>com4</w:t>
      </w:r>
      <w:r>
        <w:rPr>
          <w:rFonts w:hint="eastAsia"/>
        </w:rPr>
        <w:t>”。</w:t>
      </w:r>
    </w:p>
    <w:p w14:paraId="4680CAE6" w14:textId="24237E47" w:rsidR="00AB5A96" w:rsidRPr="00AB5A96" w:rsidRDefault="00AB5A96" w:rsidP="00AB5A96">
      <w:pPr>
        <w:pStyle w:val="a0"/>
        <w:spacing w:before="120" w:after="120"/>
        <w:ind w:firstLine="480"/>
      </w:pPr>
      <w:r>
        <w:rPr>
          <w:rFonts w:hint="eastAsia"/>
        </w:rPr>
        <w:t>实现了传输字符</w:t>
      </w:r>
      <w:r w:rsidR="0032024E">
        <w:rPr>
          <w:rFonts w:hint="eastAsia"/>
        </w:rPr>
        <w:t>功能，但中文字符无法正常传输，传递的中文字符变成“？？？”</w:t>
      </w:r>
    </w:p>
    <w:p w14:paraId="3AB2CC0E" w14:textId="5A274A7A" w:rsidR="00AB5A96" w:rsidRDefault="0007558B" w:rsidP="00AB5A96">
      <w:pPr>
        <w:pStyle w:val="a0"/>
        <w:spacing w:before="120" w:after="120"/>
        <w:ind w:firstLine="480"/>
      </w:pPr>
      <w:r w:rsidRPr="0007558B">
        <w:rPr>
          <w:rFonts w:hint="eastAsia"/>
          <w:noProof/>
        </w:rPr>
        <w:drawing>
          <wp:inline distT="0" distB="0" distL="0" distR="0" wp14:anchorId="106003D8" wp14:editId="518443BB">
            <wp:extent cx="5486400" cy="2249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1997" w14:textId="61866D05" w:rsidR="0007558B" w:rsidRPr="00AB5A96" w:rsidRDefault="0007558B" w:rsidP="00AB5A96">
      <w:pPr>
        <w:pStyle w:val="a0"/>
        <w:spacing w:before="120" w:after="120"/>
        <w:ind w:firstLine="480"/>
      </w:pPr>
      <w:r>
        <w:rPr>
          <w:rFonts w:hint="eastAsia"/>
        </w:rPr>
        <w:t>有缺点，例如当</w:t>
      </w:r>
      <w:r>
        <w:rPr>
          <w:rFonts w:hint="eastAsia"/>
        </w:rPr>
        <w:t>com3</w:t>
      </w:r>
      <w:r>
        <w:rPr>
          <w:rFonts w:hint="eastAsia"/>
        </w:rPr>
        <w:t>正在输入要发送的字符时，</w:t>
      </w:r>
      <w:r w:rsidR="00EA4E3D">
        <w:rPr>
          <w:rFonts w:hint="eastAsia"/>
        </w:rPr>
        <w:t>com4</w:t>
      </w:r>
      <w:r w:rsidR="00EA4E3D">
        <w:rPr>
          <w:rFonts w:hint="eastAsia"/>
        </w:rPr>
        <w:t>如果在此时发送信息，则</w:t>
      </w:r>
      <w:r w:rsidR="00EA4E3D">
        <w:rPr>
          <w:rFonts w:hint="eastAsia"/>
        </w:rPr>
        <w:t>com3</w:t>
      </w:r>
      <w:r w:rsidR="00EA4E3D">
        <w:rPr>
          <w:rFonts w:hint="eastAsia"/>
        </w:rPr>
        <w:t>无法同时显示信息，直到</w:t>
      </w:r>
      <w:r w:rsidR="00EA4E3D">
        <w:rPr>
          <w:rFonts w:hint="eastAsia"/>
        </w:rPr>
        <w:t>com3</w:t>
      </w:r>
      <w:r w:rsidR="00EA4E3D">
        <w:rPr>
          <w:rFonts w:hint="eastAsia"/>
        </w:rPr>
        <w:t>发送完毕后才同时显示接受到的和发送的信息。</w:t>
      </w:r>
    </w:p>
    <w:p w14:paraId="02133C05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14:paraId="63508AE2" w14:textId="2B429F79" w:rsidR="00D4081B" w:rsidRPr="0017257B" w:rsidRDefault="00B26BDF" w:rsidP="0017257B">
      <w:pPr>
        <w:pStyle w:val="a0"/>
        <w:spacing w:before="120" w:after="120"/>
        <w:ind w:firstLine="480"/>
      </w:pPr>
      <w:r>
        <w:rPr>
          <w:rFonts w:hint="eastAsia"/>
        </w:rPr>
        <w:t>学会了简单的编写串口传输程序，还有就是可以通过找到类定义部分学习该类，找到编写程序所需要的函数。</w:t>
      </w:r>
    </w:p>
    <w:sectPr w:rsidR="00D4081B" w:rsidRPr="0017257B" w:rsidSect="00020260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F3475" w14:textId="77777777" w:rsidR="0091601B" w:rsidRDefault="0091601B" w:rsidP="007463A1">
      <w:r>
        <w:separator/>
      </w:r>
    </w:p>
  </w:endnote>
  <w:endnote w:type="continuationSeparator" w:id="0">
    <w:p w14:paraId="14D62A28" w14:textId="77777777" w:rsidR="0091601B" w:rsidRDefault="0091601B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BiaoKaiShu-SB-HKSCS-U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67A7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43AF6" w14:textId="77777777" w:rsidR="0091601B" w:rsidRDefault="0091601B" w:rsidP="007463A1">
      <w:r>
        <w:separator/>
      </w:r>
    </w:p>
  </w:footnote>
  <w:footnote w:type="continuationSeparator" w:id="0">
    <w:p w14:paraId="7106F054" w14:textId="77777777" w:rsidR="0091601B" w:rsidRDefault="0091601B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2BFE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7B"/>
    <w:rsid w:val="00020260"/>
    <w:rsid w:val="0007558B"/>
    <w:rsid w:val="00097805"/>
    <w:rsid w:val="00110AA5"/>
    <w:rsid w:val="0011621D"/>
    <w:rsid w:val="0017257B"/>
    <w:rsid w:val="001C6765"/>
    <w:rsid w:val="0032024E"/>
    <w:rsid w:val="00361E53"/>
    <w:rsid w:val="003D6017"/>
    <w:rsid w:val="00454347"/>
    <w:rsid w:val="00491B9C"/>
    <w:rsid w:val="004F7E27"/>
    <w:rsid w:val="00542597"/>
    <w:rsid w:val="007159B7"/>
    <w:rsid w:val="007463A1"/>
    <w:rsid w:val="00892695"/>
    <w:rsid w:val="0091601B"/>
    <w:rsid w:val="0097038D"/>
    <w:rsid w:val="00A13A4E"/>
    <w:rsid w:val="00AB5A96"/>
    <w:rsid w:val="00AC1E74"/>
    <w:rsid w:val="00B26BDF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0EA4E3D"/>
    <w:rsid w:val="00F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61BDE"/>
  <w15:chartTrackingRefBased/>
  <w15:docId w15:val="{1FB13870-528E-4C9C-8411-9FFFB579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ster\Desktop\&#20316;&#19994;&#21450;&#36164;&#26009;\&#22823;&#20108;&#19979;\&#35745;&#31639;&#26426;&#32593;&#32476;\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40C6-3B29-42B5-A6E9-DCC9EC59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TotalTime>257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adminster</dc:creator>
  <cp:keywords/>
  <dc:description/>
  <cp:lastModifiedBy>2136805207@qq.com</cp:lastModifiedBy>
  <cp:revision>4</cp:revision>
  <dcterms:created xsi:type="dcterms:W3CDTF">2020-02-29T06:33:00Z</dcterms:created>
  <dcterms:modified xsi:type="dcterms:W3CDTF">2020-03-02T12:59:00Z</dcterms:modified>
</cp:coreProperties>
</file>