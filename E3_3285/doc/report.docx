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D6E0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23ECFD02" wp14:editId="55B307B2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0672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503B2CED" wp14:editId="09376435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30A9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000696CB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17D3A398" w14:textId="77777777" w:rsidR="00AC1E74" w:rsidRDefault="00AC1E74" w:rsidP="00020260">
      <w:pPr>
        <w:spacing w:line="720" w:lineRule="auto"/>
      </w:pPr>
    </w:p>
    <w:p w14:paraId="2D37BA64" w14:textId="71839D42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0C082F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0C082F" w:rsidRPr="000C082F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0C082F" w:rsidRPr="000C082F">
        <w:rPr>
          <w:rFonts w:ascii="Times New Roman" w:hAnsi="Times New Roman" w:hint="eastAsia"/>
          <w:b/>
          <w:sz w:val="28"/>
          <w:szCs w:val="28"/>
          <w:u w:val="single"/>
        </w:rPr>
        <w:t xml:space="preserve"> PCAP </w:t>
      </w:r>
      <w:r w:rsidR="000C082F" w:rsidRPr="000C082F">
        <w:rPr>
          <w:rFonts w:ascii="Times New Roman" w:hAnsi="Times New Roman" w:hint="eastAsia"/>
          <w:b/>
          <w:sz w:val="28"/>
          <w:szCs w:val="28"/>
          <w:u w:val="single"/>
        </w:rPr>
        <w:t>库侦听并分析网络流量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EE3FBDC" w14:textId="77777777" w:rsidR="00110AA5" w:rsidRPr="00020260" w:rsidRDefault="00110AA5" w:rsidP="00110AA5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192C54E" w14:textId="2D489BA8" w:rsidR="00110AA5" w:rsidRPr="00020260" w:rsidRDefault="00110AA5" w:rsidP="00110AA5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王薪蕾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6DAE5A5" w14:textId="004E49BB" w:rsidR="00110AA5" w:rsidRPr="00020260" w:rsidRDefault="00110AA5" w:rsidP="00110AA5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24320182203285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0EF1462" w14:textId="16DF714D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2020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 w:rsidR="000C082F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 w:rsidR="000C082F">
        <w:rPr>
          <w:rFonts w:ascii="Times New Roman" w:hAnsi="Times New Roman" w:hint="eastAsia"/>
          <w:b/>
          <w:sz w:val="28"/>
          <w:szCs w:val="28"/>
          <w:u w:val="single"/>
        </w:rPr>
        <w:t>11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EED9EC3" w14:textId="49A58F1E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 w:rsidR="007463A1">
        <w:rPr>
          <w:b/>
          <w:sz w:val="28"/>
          <w:szCs w:val="28"/>
        </w:rPr>
        <w:t>20</w:t>
      </w:r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 w:rsidR="0032024E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 </w:t>
      </w:r>
      <w:r w:rsidR="0032024E">
        <w:rPr>
          <w:rFonts w:hint="eastAsia"/>
          <w:b/>
          <w:sz w:val="28"/>
          <w:szCs w:val="28"/>
        </w:rPr>
        <w:t>1</w:t>
      </w:r>
      <w:r w:rsidR="000C082F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日</w:t>
      </w:r>
    </w:p>
    <w:p w14:paraId="3CF06A4B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2A95B6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31458D38" w14:textId="77777777" w:rsidR="000C082F" w:rsidRDefault="000C082F" w:rsidP="000C082F">
      <w:pPr>
        <w:ind w:firstLineChars="200" w:firstLine="480"/>
      </w:pPr>
      <w:r>
        <w:rPr>
          <w:rFonts w:hint="eastAsia"/>
        </w:rPr>
        <w:t>本实验是“用</w:t>
      </w:r>
      <w:r>
        <w:rPr>
          <w:rFonts w:hint="eastAsia"/>
        </w:rPr>
        <w:t xml:space="preserve"> PCAP </w:t>
      </w:r>
      <w:r>
        <w:rPr>
          <w:rFonts w:hint="eastAsia"/>
        </w:rPr>
        <w:t>库侦听并解析</w:t>
      </w:r>
      <w:r>
        <w:rPr>
          <w:rFonts w:hint="eastAsia"/>
        </w:rPr>
        <w:t xml:space="preserve"> FTP </w:t>
      </w:r>
      <w:r>
        <w:rPr>
          <w:rFonts w:hint="eastAsia"/>
        </w:rPr>
        <w:t>口令”实验的第一部分。</w:t>
      </w:r>
    </w:p>
    <w:p w14:paraId="500B2D6A" w14:textId="1A9CB859" w:rsidR="000C082F" w:rsidRDefault="000C082F" w:rsidP="000C082F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 xml:space="preserve"> WinPCAP </w:t>
      </w:r>
      <w:r>
        <w:rPr>
          <w:rFonts w:hint="eastAsia"/>
        </w:rPr>
        <w:t>或</w:t>
      </w:r>
      <w:r>
        <w:rPr>
          <w:rFonts w:hint="eastAsia"/>
        </w:rPr>
        <w:t xml:space="preserve"> libPcap </w:t>
      </w:r>
      <w:r>
        <w:rPr>
          <w:rFonts w:hint="eastAsia"/>
        </w:rPr>
        <w:t>库侦听并分析以太网的帧，记录目标与源</w:t>
      </w:r>
      <w:r>
        <w:rPr>
          <w:rFonts w:hint="eastAsia"/>
        </w:rPr>
        <w:t xml:space="preserve"> MAC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14:paraId="564362EF" w14:textId="36118360" w:rsidR="000C082F" w:rsidRDefault="000C082F" w:rsidP="000C082F">
      <w:pPr>
        <w:ind w:firstLineChars="200" w:firstLine="480"/>
      </w:pPr>
      <w:r>
        <w:rPr>
          <w:rFonts w:hint="eastAsia"/>
        </w:rPr>
        <w:t>基于</w:t>
      </w:r>
      <w:r>
        <w:rPr>
          <w:rFonts w:hint="eastAsia"/>
        </w:rPr>
        <w:t xml:space="preserve"> WinPCAP </w:t>
      </w:r>
      <w:r>
        <w:rPr>
          <w:rFonts w:hint="eastAsia"/>
        </w:rPr>
        <w:t>工具包制作程序，实现侦听网络上的数据流，解析发送方与接收方的</w:t>
      </w:r>
      <w:r>
        <w:rPr>
          <w:rFonts w:hint="eastAsia"/>
        </w:rPr>
        <w:t xml:space="preserve"> MAC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地址，并作记录与统计，对超过给定阈值（如：</w:t>
      </w:r>
      <w:r>
        <w:rPr>
          <w:rFonts w:hint="eastAsia"/>
        </w:rPr>
        <w:t>1MB</w:t>
      </w:r>
      <w:r>
        <w:rPr>
          <w:rFonts w:hint="eastAsia"/>
        </w:rPr>
        <w:t>）的流量进行告警。对</w:t>
      </w:r>
      <w:r>
        <w:rPr>
          <w:rFonts w:hint="eastAsia"/>
        </w:rPr>
        <w:t xml:space="preserve"> Linux </w:t>
      </w:r>
      <w:r>
        <w:rPr>
          <w:rFonts w:hint="eastAsia"/>
        </w:rPr>
        <w:t>用户，可以使用</w:t>
      </w:r>
      <w:r>
        <w:rPr>
          <w:rFonts w:hint="eastAsia"/>
        </w:rPr>
        <w:t xml:space="preserve"> libpcap </w:t>
      </w:r>
      <w:r>
        <w:rPr>
          <w:rFonts w:hint="eastAsia"/>
        </w:rPr>
        <w:t>编程实现。</w:t>
      </w:r>
    </w:p>
    <w:p w14:paraId="72375957" w14:textId="77777777" w:rsidR="000C082F" w:rsidRDefault="000C082F" w:rsidP="000C082F">
      <w:pPr>
        <w:ind w:firstLineChars="200" w:firstLine="480"/>
      </w:pPr>
      <w:r>
        <w:rPr>
          <w:rFonts w:hint="eastAsia"/>
        </w:rPr>
        <w:t>程序在文件上输出形如下列</w:t>
      </w:r>
      <w:r>
        <w:rPr>
          <w:rFonts w:hint="eastAsia"/>
        </w:rPr>
        <w:t xml:space="preserve"> CSV </w:t>
      </w:r>
      <w:r>
        <w:rPr>
          <w:rFonts w:hint="eastAsia"/>
        </w:rPr>
        <w:t>格式的日志：</w:t>
      </w:r>
    </w:p>
    <w:p w14:paraId="506B5BBC" w14:textId="77777777" w:rsidR="000C082F" w:rsidRDefault="000C082F" w:rsidP="000C082F">
      <w:pPr>
        <w:ind w:firstLineChars="200" w:firstLine="480"/>
      </w:pPr>
      <w:r>
        <w:rPr>
          <w:rFonts w:hint="eastAsia"/>
        </w:rPr>
        <w:t>时间、源</w:t>
      </w:r>
      <w:r>
        <w:rPr>
          <w:rFonts w:hint="eastAsia"/>
        </w:rPr>
        <w:t xml:space="preserve"> MAC</w:t>
      </w:r>
      <w:r>
        <w:rPr>
          <w:rFonts w:hint="eastAsia"/>
        </w:rPr>
        <w:t>、源</w:t>
      </w:r>
      <w:r>
        <w:rPr>
          <w:rFonts w:hint="eastAsia"/>
        </w:rPr>
        <w:t xml:space="preserve"> IP</w:t>
      </w:r>
      <w:r>
        <w:rPr>
          <w:rFonts w:hint="eastAsia"/>
        </w:rPr>
        <w:t>、目标</w:t>
      </w:r>
      <w:r>
        <w:rPr>
          <w:rFonts w:hint="eastAsia"/>
        </w:rPr>
        <w:t xml:space="preserve"> MAC</w:t>
      </w:r>
      <w:r>
        <w:rPr>
          <w:rFonts w:hint="eastAsia"/>
        </w:rPr>
        <w:t>、目标</w:t>
      </w:r>
      <w:r>
        <w:rPr>
          <w:rFonts w:hint="eastAsia"/>
        </w:rPr>
        <w:t xml:space="preserve"> IP</w:t>
      </w:r>
      <w:r>
        <w:rPr>
          <w:rFonts w:hint="eastAsia"/>
        </w:rPr>
        <w:t>、帧长度（以逗号间隔）</w:t>
      </w:r>
    </w:p>
    <w:p w14:paraId="41AB2253" w14:textId="77777777" w:rsidR="000C082F" w:rsidRDefault="000C082F" w:rsidP="000C082F">
      <w:pPr>
        <w:ind w:firstLineChars="200" w:firstLine="480"/>
      </w:pPr>
      <w:r>
        <w:t>2015-03-14 13:05:16,60-36-DD-7D-D5-21,192.168.33.1,60-36-DD-7D-D5-</w:t>
      </w:r>
    </w:p>
    <w:p w14:paraId="5D509AA0" w14:textId="77777777" w:rsidR="000C082F" w:rsidRDefault="000C082F" w:rsidP="000C082F">
      <w:pPr>
        <w:ind w:firstLineChars="200" w:firstLine="480"/>
      </w:pPr>
      <w:r>
        <w:t>72,192.168.33.2,1536</w:t>
      </w:r>
    </w:p>
    <w:p w14:paraId="029D92F0" w14:textId="0958FDE9" w:rsidR="0017257B" w:rsidRPr="0017257B" w:rsidRDefault="000C082F" w:rsidP="000C082F">
      <w:pPr>
        <w:ind w:firstLineChars="200" w:firstLine="480"/>
      </w:pPr>
      <w:r>
        <w:rPr>
          <w:rFonts w:hint="eastAsia"/>
        </w:rPr>
        <w:t>每隔一段时间（如</w:t>
      </w:r>
      <w:r>
        <w:rPr>
          <w:rFonts w:hint="eastAsia"/>
        </w:rPr>
        <w:t xml:space="preserve"> 1 </w:t>
      </w:r>
      <w:r>
        <w:rPr>
          <w:rFonts w:hint="eastAsia"/>
        </w:rPr>
        <w:t>分钟），程序统计来自不同</w:t>
      </w:r>
      <w:r>
        <w:rPr>
          <w:rFonts w:hint="eastAsia"/>
        </w:rPr>
        <w:t xml:space="preserve"> MAC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地址的通信数据长度，统计发至不同</w:t>
      </w:r>
      <w:r>
        <w:rPr>
          <w:rFonts w:hint="eastAsia"/>
        </w:rPr>
        <w:t xml:space="preserve"> MAC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地址的通信数据长度。</w:t>
      </w:r>
    </w:p>
    <w:p w14:paraId="0B556025" w14:textId="73A7ACD0" w:rsidR="00491B9C" w:rsidRDefault="00491B9C" w:rsidP="0017257B">
      <w:pPr>
        <w:pStyle w:val="1"/>
        <w:spacing w:before="240" w:after="240"/>
      </w:pPr>
      <w:r>
        <w:t>实验环境</w:t>
      </w:r>
    </w:p>
    <w:p w14:paraId="65562FD9" w14:textId="0551F1E1" w:rsidR="00491B9C" w:rsidRDefault="00491B9C" w:rsidP="0017257B">
      <w:pPr>
        <w:pStyle w:val="a0"/>
        <w:spacing w:before="120" w:after="120"/>
        <w:ind w:firstLine="480"/>
      </w:pPr>
      <w:r>
        <w:t>操作系统</w:t>
      </w:r>
      <w:r w:rsidR="0017257B">
        <w:rPr>
          <w:rFonts w:hint="eastAsia"/>
        </w:rPr>
        <w:t>：</w:t>
      </w:r>
      <w:r w:rsidR="0017257B">
        <w:rPr>
          <w:rFonts w:hint="eastAsia"/>
        </w:rPr>
        <w:t>w</w:t>
      </w:r>
      <w:r w:rsidR="0017257B">
        <w:t>indows</w:t>
      </w:r>
      <w:r>
        <w:rPr>
          <w:rFonts w:hint="eastAsia"/>
        </w:rPr>
        <w:t>，</w:t>
      </w:r>
      <w:r>
        <w:t>编程语言</w:t>
      </w:r>
      <w:r w:rsidR="0017257B">
        <w:rPr>
          <w:rFonts w:hint="eastAsia"/>
        </w:rPr>
        <w:t>：</w:t>
      </w:r>
      <w:r w:rsidR="000C082F">
        <w:rPr>
          <w:rFonts w:hint="eastAsia"/>
        </w:rPr>
        <w:t>C++</w:t>
      </w:r>
    </w:p>
    <w:p w14:paraId="367691D1" w14:textId="1EF5B638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5276AED8" w14:textId="394C4561" w:rsidR="00BE5AE1" w:rsidRDefault="000C082F" w:rsidP="00BE5AE1">
      <w:pPr>
        <w:pStyle w:val="a0"/>
        <w:spacing w:before="120" w:after="120"/>
        <w:ind w:firstLine="480"/>
      </w:pPr>
      <w:r>
        <w:rPr>
          <w:rFonts w:hint="eastAsia"/>
        </w:rPr>
        <w:t>3.2</w:t>
      </w:r>
      <w:r w:rsidR="00BE5AE1">
        <w:rPr>
          <w:rFonts w:hint="eastAsia"/>
        </w:rPr>
        <w:t>使用</w:t>
      </w:r>
      <w:r w:rsidR="00BE5AE1">
        <w:t>OmniPeek</w:t>
      </w:r>
      <w:r w:rsidR="00BE5AE1">
        <w:rPr>
          <w:rFonts w:hint="eastAsia"/>
        </w:rPr>
        <w:t>捕获链路数据帧</w:t>
      </w:r>
    </w:p>
    <w:p w14:paraId="3E1C6207" w14:textId="484321DB" w:rsidR="000C082F" w:rsidRDefault="000C082F" w:rsidP="00BE5AE1">
      <w:pPr>
        <w:pStyle w:val="a0"/>
        <w:spacing w:before="120" w:after="120"/>
        <w:ind w:firstLine="480"/>
      </w:pPr>
      <w:r>
        <w:rPr>
          <w:rFonts w:hint="eastAsia"/>
        </w:rPr>
        <w:t>完成</w:t>
      </w:r>
      <w:r w:rsidR="00BE5AE1">
        <w:rPr>
          <w:rFonts w:hint="eastAsia"/>
        </w:rPr>
        <w:t>捕获设置</w:t>
      </w:r>
      <w:r w:rsidR="00BE5AE1">
        <w:rPr>
          <w:rFonts w:hint="eastAsia"/>
        </w:rPr>
        <w:t xml:space="preserve"> </w:t>
      </w:r>
      <w:r w:rsidR="00BE5AE1">
        <w:rPr>
          <w:rFonts w:hint="eastAsia"/>
        </w:rPr>
        <w:t>：</w:t>
      </w:r>
      <w:r w:rsidR="00BE5AE1">
        <w:t xml:space="preserve">                              </w:t>
      </w:r>
    </w:p>
    <w:p w14:paraId="40E5BEF6" w14:textId="77777777" w:rsidR="00BE5AE1" w:rsidRDefault="000C082F" w:rsidP="000C082F">
      <w:pPr>
        <w:pStyle w:val="a0"/>
        <w:spacing w:before="120" w:after="120"/>
        <w:ind w:firstLine="480"/>
      </w:pPr>
      <w:r w:rsidRPr="000C082F">
        <w:rPr>
          <w:rFonts w:hint="eastAsia"/>
          <w:noProof/>
        </w:rPr>
        <w:drawing>
          <wp:inline distT="0" distB="0" distL="0" distR="0" wp14:anchorId="1FB1F0B3" wp14:editId="0A94C950">
            <wp:extent cx="2078285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347" cy="195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5422" w14:textId="3B33585F" w:rsidR="00BE5AE1" w:rsidRDefault="00BE5AE1" w:rsidP="000C082F">
      <w:pPr>
        <w:pStyle w:val="a0"/>
        <w:spacing w:before="120" w:after="120"/>
        <w:ind w:firstLine="480"/>
      </w:pPr>
      <w:r>
        <w:rPr>
          <w:rFonts w:hint="eastAsia"/>
        </w:rPr>
        <w:t>ping192.168.2.1</w:t>
      </w:r>
      <w:r>
        <w:rPr>
          <w:rFonts w:hint="eastAsia"/>
        </w:rPr>
        <w:t>结果：</w:t>
      </w:r>
    </w:p>
    <w:p w14:paraId="535C39F1" w14:textId="47A281D0" w:rsidR="000C082F" w:rsidRDefault="00BE5AE1" w:rsidP="000C082F">
      <w:pPr>
        <w:pStyle w:val="a0"/>
        <w:spacing w:before="120" w:after="120"/>
        <w:ind w:firstLine="480"/>
      </w:pPr>
      <w:r w:rsidRPr="00BE5AE1">
        <w:rPr>
          <w:noProof/>
        </w:rPr>
        <w:lastRenderedPageBreak/>
        <w:drawing>
          <wp:inline distT="0" distB="0" distL="0" distR="0" wp14:anchorId="3B9E926E" wp14:editId="11899EC2">
            <wp:extent cx="2935991" cy="1203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87" cy="12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EC84" w14:textId="7B0A3629" w:rsidR="00BE5AE1" w:rsidRDefault="00BE5AE1" w:rsidP="000C082F">
      <w:pPr>
        <w:pStyle w:val="a0"/>
        <w:spacing w:before="120" w:after="120"/>
        <w:ind w:firstLine="480"/>
      </w:pPr>
      <w:r>
        <w:rPr>
          <w:rFonts w:hint="eastAsia"/>
        </w:rPr>
        <w:t>抓</w:t>
      </w:r>
      <w:r w:rsidR="00C737DD">
        <w:rPr>
          <w:rFonts w:hint="eastAsia"/>
        </w:rPr>
        <w:t>包</w:t>
      </w:r>
    </w:p>
    <w:p w14:paraId="51CCC92A" w14:textId="722EBBD0" w:rsidR="00C737DD" w:rsidRDefault="00C737DD" w:rsidP="000C082F">
      <w:pPr>
        <w:pStyle w:val="a0"/>
        <w:spacing w:before="120" w:after="120"/>
        <w:ind w:firstLine="480"/>
      </w:pPr>
      <w:r w:rsidRPr="00C737DD">
        <w:rPr>
          <w:rFonts w:hint="eastAsia"/>
          <w:noProof/>
        </w:rPr>
        <w:drawing>
          <wp:inline distT="0" distB="0" distL="0" distR="0" wp14:anchorId="0D669C3B" wp14:editId="2C6D24EF">
            <wp:extent cx="3108960" cy="18099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710" cy="181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1659" w14:textId="167D3FD9" w:rsidR="00C737DD" w:rsidRDefault="00C737DD" w:rsidP="000C082F">
      <w:pPr>
        <w:pStyle w:val="a0"/>
        <w:spacing w:before="120" w:after="120"/>
        <w:ind w:firstLine="480"/>
      </w:pPr>
      <w:r>
        <w:rPr>
          <w:rFonts w:hint="eastAsia"/>
        </w:rPr>
        <w:t>3.3</w:t>
      </w:r>
    </w:p>
    <w:p w14:paraId="5E072AF7" w14:textId="54E4819C" w:rsidR="00AB2216" w:rsidRDefault="00AB2216" w:rsidP="000C082F">
      <w:pPr>
        <w:pStyle w:val="a0"/>
        <w:spacing w:before="120" w:after="120"/>
        <w:ind w:firstLine="480"/>
      </w:pPr>
      <w:r>
        <w:rPr>
          <w:rFonts w:hint="eastAsia"/>
        </w:rPr>
        <w:t>连接</w:t>
      </w:r>
      <w:r>
        <w:rPr>
          <w:rFonts w:hint="eastAsia"/>
        </w:rPr>
        <w:t>ftp</w:t>
      </w:r>
    </w:p>
    <w:p w14:paraId="6854039E" w14:textId="37765B56" w:rsidR="00C737DD" w:rsidRDefault="00AB2216" w:rsidP="000C082F">
      <w:pPr>
        <w:pStyle w:val="a0"/>
        <w:spacing w:before="120" w:after="120"/>
        <w:ind w:firstLine="480"/>
      </w:pPr>
      <w:r w:rsidRPr="00AB2216">
        <w:rPr>
          <w:noProof/>
        </w:rPr>
        <w:drawing>
          <wp:inline distT="0" distB="0" distL="0" distR="0" wp14:anchorId="4E23AAC3" wp14:editId="6959DCBE">
            <wp:extent cx="2217420" cy="976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12" cy="9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4D0" w14:textId="035AB46F" w:rsidR="00AB2216" w:rsidRDefault="00AB2216" w:rsidP="000C082F">
      <w:pPr>
        <w:pStyle w:val="a0"/>
        <w:spacing w:before="120" w:after="120"/>
        <w:ind w:firstLine="480"/>
      </w:pPr>
      <w:r>
        <w:rPr>
          <w:rFonts w:hint="eastAsia"/>
        </w:rPr>
        <w:t>握手步骤</w:t>
      </w:r>
      <w:r w:rsidR="00ED0904">
        <w:rPr>
          <w:rFonts w:hint="eastAsia"/>
        </w:rPr>
        <w:t>的四个包</w:t>
      </w:r>
    </w:p>
    <w:p w14:paraId="64F698EC" w14:textId="0164D3AA" w:rsidR="00C737DD" w:rsidRDefault="00AB2216" w:rsidP="000C082F">
      <w:pPr>
        <w:pStyle w:val="a0"/>
        <w:spacing w:before="120" w:after="120"/>
        <w:ind w:firstLine="480"/>
      </w:pPr>
      <w:r w:rsidRPr="00AB2216">
        <w:rPr>
          <w:rFonts w:hint="eastAsia"/>
          <w:noProof/>
        </w:rPr>
        <w:drawing>
          <wp:inline distT="0" distB="0" distL="0" distR="0" wp14:anchorId="460E329B" wp14:editId="79AC17B7">
            <wp:extent cx="2369820" cy="7666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08" cy="78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216">
        <w:rPr>
          <w:rFonts w:hint="eastAsia"/>
        </w:rPr>
        <w:t xml:space="preserve"> </w:t>
      </w:r>
      <w:r w:rsidRPr="00AB2216">
        <w:rPr>
          <w:rFonts w:hint="eastAsia"/>
          <w:noProof/>
        </w:rPr>
        <w:drawing>
          <wp:inline distT="0" distB="0" distL="0" distR="0" wp14:anchorId="72E10E63" wp14:editId="2EAC7AD5">
            <wp:extent cx="2560694" cy="579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66" cy="59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216">
        <w:rPr>
          <w:rFonts w:hint="eastAsia"/>
        </w:rPr>
        <w:t xml:space="preserve"> </w:t>
      </w:r>
      <w:r w:rsidRPr="00AB2216">
        <w:rPr>
          <w:rFonts w:hint="eastAsia"/>
          <w:noProof/>
        </w:rPr>
        <w:drawing>
          <wp:inline distT="0" distB="0" distL="0" distR="0" wp14:anchorId="60245974" wp14:editId="47E6EBC2">
            <wp:extent cx="2622369" cy="6477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19" cy="66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216">
        <w:rPr>
          <w:rFonts w:hint="eastAsia"/>
        </w:rPr>
        <w:t xml:space="preserve"> </w:t>
      </w:r>
      <w:r w:rsidRPr="00AB2216">
        <w:rPr>
          <w:rFonts w:hint="eastAsia"/>
          <w:noProof/>
        </w:rPr>
        <w:drawing>
          <wp:inline distT="0" distB="0" distL="0" distR="0" wp14:anchorId="64692865" wp14:editId="2597A10B">
            <wp:extent cx="2369820" cy="7424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745" cy="74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973A" w14:textId="49C8BF45" w:rsidR="00AB2216" w:rsidRDefault="00AB2216" w:rsidP="000C082F">
      <w:pPr>
        <w:pStyle w:val="a0"/>
        <w:spacing w:before="120" w:after="120"/>
        <w:ind w:firstLine="480"/>
      </w:pPr>
      <w:r>
        <w:rPr>
          <w:rFonts w:hint="eastAsia"/>
        </w:rPr>
        <w:t>连接</w:t>
      </w:r>
      <w:r>
        <w:rPr>
          <w:rFonts w:hint="eastAsia"/>
        </w:rPr>
        <w:t>http</w:t>
      </w:r>
    </w:p>
    <w:p w14:paraId="08BB81EB" w14:textId="1511E0C3" w:rsidR="00ED0904" w:rsidRDefault="00ED0904" w:rsidP="000C082F">
      <w:pPr>
        <w:pStyle w:val="a0"/>
        <w:spacing w:before="120" w:after="120"/>
        <w:ind w:firstLine="480"/>
      </w:pPr>
      <w:r w:rsidRPr="00ED0904">
        <w:rPr>
          <w:rFonts w:hint="eastAsia"/>
          <w:noProof/>
        </w:rPr>
        <w:lastRenderedPageBreak/>
        <w:drawing>
          <wp:inline distT="0" distB="0" distL="0" distR="0" wp14:anchorId="1F0635AE" wp14:editId="4C46244F">
            <wp:extent cx="3112980" cy="17373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491" cy="17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网站向本机发来</w:t>
      </w:r>
      <w:r>
        <w:rPr>
          <w:rFonts w:hint="eastAsia"/>
        </w:rPr>
        <w:t>ACK</w:t>
      </w:r>
    </w:p>
    <w:p w14:paraId="08AAB6E1" w14:textId="5E565C43" w:rsidR="00ED0904" w:rsidRDefault="00ED0904" w:rsidP="000C082F">
      <w:pPr>
        <w:pStyle w:val="a0"/>
        <w:spacing w:before="120" w:after="120"/>
        <w:ind w:firstLine="480"/>
      </w:pPr>
      <w:r w:rsidRPr="00ED0904">
        <w:rPr>
          <w:rFonts w:hint="eastAsia"/>
          <w:noProof/>
        </w:rPr>
        <w:drawing>
          <wp:inline distT="0" distB="0" distL="0" distR="0" wp14:anchorId="72F38EE1" wp14:editId="083D6F1A">
            <wp:extent cx="2667000" cy="15634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35" cy="15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904">
        <w:rPr>
          <w:rFonts w:hint="eastAsia"/>
        </w:rPr>
        <w:t xml:space="preserve"> </w:t>
      </w:r>
      <w:r>
        <w:rPr>
          <w:rFonts w:hint="eastAsia"/>
        </w:rPr>
        <w:t>本机向网站发送</w:t>
      </w:r>
      <w:r>
        <w:rPr>
          <w:rFonts w:hint="eastAsia"/>
        </w:rPr>
        <w:t>ACK</w:t>
      </w:r>
    </w:p>
    <w:p w14:paraId="3FD12ED4" w14:textId="6E5BCEF3" w:rsidR="00ED0904" w:rsidRDefault="00ED0904" w:rsidP="000C082F">
      <w:pPr>
        <w:pStyle w:val="a0"/>
        <w:spacing w:before="120" w:after="120"/>
        <w:ind w:firstLine="480"/>
      </w:pPr>
      <w:r w:rsidRPr="00ED0904">
        <w:rPr>
          <w:rFonts w:hint="eastAsia"/>
          <w:noProof/>
        </w:rPr>
        <w:drawing>
          <wp:inline distT="0" distB="0" distL="0" distR="0" wp14:anchorId="6D35F5BB" wp14:editId="09AF7C44">
            <wp:extent cx="2788920" cy="1594591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870" cy="16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本机发送</w:t>
      </w:r>
      <w:r w:rsidR="00F42C65">
        <w:rPr>
          <w:rFonts w:hint="eastAsia"/>
        </w:rPr>
        <w:t xml:space="preserve"> </w:t>
      </w:r>
      <w:r w:rsidR="00F42C65">
        <w:rPr>
          <w:rFonts w:hint="eastAsia"/>
        </w:rPr>
        <w:t>发送位</w:t>
      </w:r>
      <w:r>
        <w:rPr>
          <w:rFonts w:hint="eastAsia"/>
        </w:rPr>
        <w:t>PUSH</w:t>
      </w:r>
    </w:p>
    <w:p w14:paraId="355E95B4" w14:textId="6E3EDF2F" w:rsidR="00ED0904" w:rsidRDefault="00ED0904" w:rsidP="000C082F">
      <w:pPr>
        <w:pStyle w:val="a0"/>
        <w:spacing w:before="120" w:after="120"/>
        <w:ind w:firstLine="480"/>
      </w:pPr>
      <w:r w:rsidRPr="00ED0904">
        <w:rPr>
          <w:rFonts w:hint="eastAsia"/>
          <w:noProof/>
        </w:rPr>
        <w:drawing>
          <wp:inline distT="0" distB="0" distL="0" distR="0" wp14:anchorId="4754D9AF" wp14:editId="3374329A">
            <wp:extent cx="2705962" cy="16611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218" cy="166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网站发送</w:t>
      </w:r>
      <w:r w:rsidR="00F42C65">
        <w:rPr>
          <w:rFonts w:hint="eastAsia"/>
        </w:rPr>
        <w:t xml:space="preserve"> </w:t>
      </w:r>
      <w:r w:rsidR="00F42C65">
        <w:rPr>
          <w:rFonts w:hint="eastAsia"/>
        </w:rPr>
        <w:t>发送位</w:t>
      </w:r>
      <w:r>
        <w:rPr>
          <w:rFonts w:hint="eastAsia"/>
        </w:rPr>
        <w:t>PUSH</w:t>
      </w:r>
    </w:p>
    <w:p w14:paraId="7D050B33" w14:textId="48B57E26" w:rsidR="00F42C65" w:rsidRDefault="00F42C65" w:rsidP="000C082F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3.4</w:t>
      </w:r>
      <w:r w:rsidR="003F509C">
        <w:t>每</w:t>
      </w:r>
      <w:r w:rsidR="003F509C">
        <w:rPr>
          <w:rFonts w:hint="eastAsia"/>
        </w:rPr>
        <w:t>一分钟统计一次</w:t>
      </w:r>
    </w:p>
    <w:p w14:paraId="04F59884" w14:textId="4DE6C23B" w:rsidR="00F42C65" w:rsidRPr="00F42C65" w:rsidRDefault="003F509C" w:rsidP="000C082F">
      <w:pPr>
        <w:pStyle w:val="a0"/>
        <w:spacing w:before="120" w:after="120"/>
        <w:ind w:firstLine="480"/>
      </w:pPr>
      <w:r w:rsidRPr="003F509C">
        <w:lastRenderedPageBreak/>
        <w:drawing>
          <wp:inline distT="0" distB="0" distL="0" distR="0" wp14:anchorId="28B63B4F" wp14:editId="4EADB5AE">
            <wp:extent cx="5486400" cy="3095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3C05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63508AE2" w14:textId="0EBE183D" w:rsidR="00D4081B" w:rsidRPr="0017257B" w:rsidRDefault="000A549A" w:rsidP="0017257B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更了解了数据包的组成，学会简单编写分析数据包。</w:t>
      </w:r>
      <w:bookmarkStart w:id="0" w:name="_GoBack"/>
      <w:bookmarkEnd w:id="0"/>
    </w:p>
    <w:sectPr w:rsidR="00D4081B" w:rsidRPr="0017257B" w:rsidSect="00020260">
      <w:headerReference w:type="default" r:id="rId23"/>
      <w:footerReference w:type="default" r:id="rId2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B8717" w14:textId="77777777" w:rsidR="003E2CC1" w:rsidRDefault="003E2CC1" w:rsidP="007463A1">
      <w:r>
        <w:separator/>
      </w:r>
    </w:p>
  </w:endnote>
  <w:endnote w:type="continuationSeparator" w:id="0">
    <w:p w14:paraId="5E4F9F47" w14:textId="77777777" w:rsidR="003E2CC1" w:rsidRDefault="003E2CC1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B67A7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D4935" w14:textId="77777777" w:rsidR="003E2CC1" w:rsidRDefault="003E2CC1" w:rsidP="007463A1">
      <w:r>
        <w:separator/>
      </w:r>
    </w:p>
  </w:footnote>
  <w:footnote w:type="continuationSeparator" w:id="0">
    <w:p w14:paraId="620BFACB" w14:textId="77777777" w:rsidR="003E2CC1" w:rsidRDefault="003E2CC1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C2BFE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7B"/>
    <w:rsid w:val="00020260"/>
    <w:rsid w:val="0007558B"/>
    <w:rsid w:val="00097805"/>
    <w:rsid w:val="000A549A"/>
    <w:rsid w:val="000C082F"/>
    <w:rsid w:val="00110AA5"/>
    <w:rsid w:val="0011621D"/>
    <w:rsid w:val="0017257B"/>
    <w:rsid w:val="001C6765"/>
    <w:rsid w:val="0032024E"/>
    <w:rsid w:val="00361E53"/>
    <w:rsid w:val="003D6017"/>
    <w:rsid w:val="003E2CC1"/>
    <w:rsid w:val="003F509C"/>
    <w:rsid w:val="0042713C"/>
    <w:rsid w:val="00454347"/>
    <w:rsid w:val="00491B9C"/>
    <w:rsid w:val="004F7E27"/>
    <w:rsid w:val="00542597"/>
    <w:rsid w:val="007159B7"/>
    <w:rsid w:val="007463A1"/>
    <w:rsid w:val="008920E5"/>
    <w:rsid w:val="00892695"/>
    <w:rsid w:val="0091601B"/>
    <w:rsid w:val="0097038D"/>
    <w:rsid w:val="00A13A4E"/>
    <w:rsid w:val="00A255DA"/>
    <w:rsid w:val="00AB07B4"/>
    <w:rsid w:val="00AB2216"/>
    <w:rsid w:val="00AB5A96"/>
    <w:rsid w:val="00AC1E74"/>
    <w:rsid w:val="00B26BDF"/>
    <w:rsid w:val="00B377AF"/>
    <w:rsid w:val="00BE5AE1"/>
    <w:rsid w:val="00C049ED"/>
    <w:rsid w:val="00C07A96"/>
    <w:rsid w:val="00C737DD"/>
    <w:rsid w:val="00D328C3"/>
    <w:rsid w:val="00D4081B"/>
    <w:rsid w:val="00D44FE3"/>
    <w:rsid w:val="00D452BA"/>
    <w:rsid w:val="00D5691D"/>
    <w:rsid w:val="00DC75FE"/>
    <w:rsid w:val="00EA4E3D"/>
    <w:rsid w:val="00ED0904"/>
    <w:rsid w:val="00F21AAE"/>
    <w:rsid w:val="00F4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61BDE"/>
  <w15:chartTrackingRefBased/>
  <w15:docId w15:val="{E01A36D5-2F67-4CBC-AD54-AD0CC7B3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ster\Desktop\&#20316;&#19994;&#21450;&#36164;&#26009;\&#22823;&#20108;&#19979;\&#35745;&#31639;&#26426;&#32593;&#32476;\&#23454;&#39564;&#25253;&#21578;&#26684;&#2433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88D8B-802E-428A-B2CB-80506812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实验报告格式.dotx</Template>
  <TotalTime>1412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adminster</dc:creator>
  <cp:keywords/>
  <dc:description/>
  <cp:lastModifiedBy>2136805207@qq.com</cp:lastModifiedBy>
  <cp:revision>4</cp:revision>
  <cp:lastPrinted>2020-03-21T07:42:00Z</cp:lastPrinted>
  <dcterms:created xsi:type="dcterms:W3CDTF">2020-02-29T06:33:00Z</dcterms:created>
  <dcterms:modified xsi:type="dcterms:W3CDTF">2020-03-21T07:43:00Z</dcterms:modified>
</cp:coreProperties>
</file>